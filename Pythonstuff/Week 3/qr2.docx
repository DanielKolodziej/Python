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E5D9F" w14:textId="695E4B89" w:rsidR="0021094D" w:rsidRPr="003A5A3D" w:rsidRDefault="007C7F61">
      <w:bookmarkStart w:id="0" w:name="_GoBack"/>
      <w:bookmarkEnd w:id="0"/>
      <w:r w:rsidRPr="003A5A3D">
        <w:t xml:space="preserve">ITM- 413/513 </w:t>
      </w:r>
      <w:r w:rsidRPr="003A5A3D">
        <w:tab/>
      </w:r>
      <w:r w:rsidRPr="003A5A3D">
        <w:tab/>
      </w:r>
      <w:r w:rsidRPr="003A5A3D">
        <w:tab/>
      </w:r>
      <w:r w:rsidR="0021094D" w:rsidRPr="003A5A3D">
        <w:rPr>
          <w:i/>
        </w:rPr>
        <w:t>Quick Review</w:t>
      </w:r>
      <w:r w:rsidR="001B5933" w:rsidRPr="003A5A3D">
        <w:rPr>
          <w:i/>
        </w:rPr>
        <w:t xml:space="preserve"> 2</w:t>
      </w:r>
      <w:r w:rsidR="0021094D" w:rsidRPr="003A5A3D">
        <w:t xml:space="preserve"> (Chapters </w:t>
      </w:r>
      <w:r w:rsidR="001B5933" w:rsidRPr="003A5A3D">
        <w:t>3</w:t>
      </w:r>
      <w:r w:rsidR="0014212D">
        <w:t>-4</w:t>
      </w:r>
      <w:r w:rsidR="0021094D" w:rsidRPr="003A5A3D">
        <w:t>)</w:t>
      </w:r>
      <w:r w:rsidR="00CD1C6E" w:rsidRPr="003A5A3D">
        <w:t xml:space="preserve"> </w:t>
      </w:r>
      <w:r w:rsidR="003A5A3D">
        <w:t xml:space="preserve"> </w:t>
      </w:r>
    </w:p>
    <w:p w14:paraId="1FAD867A" w14:textId="77777777" w:rsidR="00F1224D" w:rsidRPr="003A5A3D" w:rsidRDefault="00F1224D" w:rsidP="00F1224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7B9DA3C" w14:textId="4ED7F142" w:rsidR="000B0559" w:rsidRPr="003A5A3D" w:rsidRDefault="001C3969" w:rsidP="000B055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3A5A3D">
        <w:rPr>
          <w:rFonts w:ascii="Arial" w:hAnsi="Arial" w:cs="Arial"/>
          <w:color w:val="000000"/>
          <w:sz w:val="22"/>
          <w:szCs w:val="22"/>
        </w:rPr>
        <w:t>1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. 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ab/>
      </w:r>
      <w:r w:rsidR="000B0559" w:rsidRPr="003A5A3D">
        <w:rPr>
          <w:rFonts w:ascii="Arial" w:hAnsi="Arial" w:cs="Arial"/>
          <w:color w:val="000000"/>
          <w:sz w:val="22"/>
          <w:szCs w:val="22"/>
        </w:rPr>
        <w:tab/>
        <w:t xml:space="preserve">What is the result of the following Boolean expression, if </w:t>
      </w:r>
      <w:r w:rsidR="000B0559" w:rsidRPr="003A5A3D">
        <w:rPr>
          <w:rFonts w:ascii="Courier New" w:hAnsi="Courier New" w:cs="Courier New"/>
          <w:color w:val="000000"/>
          <w:sz w:val="22"/>
          <w:szCs w:val="22"/>
        </w:rPr>
        <w:t>x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 equals 5, </w:t>
      </w:r>
      <w:r w:rsidR="000B0559" w:rsidRPr="003A5A3D">
        <w:rPr>
          <w:rFonts w:ascii="Courier New" w:hAnsi="Courier New" w:cs="Courier New"/>
          <w:color w:val="000000"/>
          <w:sz w:val="22"/>
          <w:szCs w:val="22"/>
        </w:rPr>
        <w:t>y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 equals 3, and </w:t>
      </w:r>
      <w:r w:rsidR="000B0559" w:rsidRPr="003A5A3D">
        <w:rPr>
          <w:rFonts w:ascii="Courier New" w:hAnsi="Courier New" w:cs="Courier New"/>
          <w:color w:val="000000"/>
          <w:sz w:val="22"/>
          <w:szCs w:val="22"/>
        </w:rPr>
        <w:t>z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 equals 8?</w:t>
      </w:r>
    </w:p>
    <w:p w14:paraId="1FF5EC91" w14:textId="77777777" w:rsidR="000B0559" w:rsidRPr="003A5A3D" w:rsidRDefault="000B0559" w:rsidP="000B055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3A5A3D">
        <w:rPr>
          <w:rFonts w:ascii="Courier New" w:hAnsi="Courier New" w:cs="Courier New"/>
          <w:color w:val="000000"/>
          <w:sz w:val="22"/>
          <w:szCs w:val="22"/>
        </w:rPr>
        <w:t>not (x &lt; y or z &gt; x) and y &lt; z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B0559" w:rsidRPr="003A5A3D" w14:paraId="4332351C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813611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003F747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true</w:t>
            </w:r>
          </w:p>
        </w:tc>
      </w:tr>
      <w:tr w:rsidR="000B0559" w:rsidRPr="003A5A3D" w14:paraId="0CEA2D63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2C5699" w14:textId="77777777" w:rsidR="000B0559" w:rsidRPr="00A456B7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456B7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8032D35" w14:textId="77777777" w:rsidR="000B0559" w:rsidRPr="00A456B7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456B7">
              <w:rPr>
                <w:rFonts w:ascii="Arial" w:hAnsi="Arial" w:cs="Arial"/>
                <w:color w:val="000000"/>
                <w:sz w:val="22"/>
                <w:szCs w:val="22"/>
              </w:rPr>
              <w:t>false</w:t>
            </w:r>
          </w:p>
        </w:tc>
      </w:tr>
      <w:tr w:rsidR="000B0559" w:rsidRPr="003A5A3D" w14:paraId="7BB18935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DBEE5C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653E629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0B0559" w:rsidRPr="003A5A3D" w14:paraId="2A8C019D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E9C00C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67967B2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</w:tr>
    </w:tbl>
    <w:p w14:paraId="5E6B76C4" w14:textId="77777777" w:rsidR="00F1224D" w:rsidRPr="003A5A3D" w:rsidRDefault="00F1224D" w:rsidP="00F1224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8CA71CF" w14:textId="3C0CCCC1" w:rsidR="000B0559" w:rsidRPr="003A5A3D" w:rsidRDefault="001C3969" w:rsidP="00261039">
      <w:pPr>
        <w:keepNext/>
        <w:keepLines/>
        <w:tabs>
          <w:tab w:val="left" w:pos="-18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3A5A3D">
        <w:rPr>
          <w:rFonts w:ascii="Arial" w:hAnsi="Arial" w:cs="Arial"/>
          <w:color w:val="000000"/>
          <w:sz w:val="22"/>
          <w:szCs w:val="22"/>
        </w:rPr>
        <w:t>2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.  </w:t>
      </w:r>
      <w:r w:rsidR="001251DB" w:rsidRPr="003A5A3D">
        <w:rPr>
          <w:rFonts w:ascii="Arial" w:hAnsi="Arial" w:cs="Arial"/>
          <w:color w:val="000000"/>
          <w:sz w:val="22"/>
          <w:szCs w:val="22"/>
        </w:rPr>
        <w:t xml:space="preserve">  </w:t>
      </w:r>
      <w:r w:rsidR="00261039" w:rsidRPr="003A5A3D">
        <w:rPr>
          <w:rFonts w:ascii="Arial" w:hAnsi="Arial" w:cs="Arial"/>
          <w:color w:val="000000"/>
          <w:sz w:val="22"/>
          <w:szCs w:val="22"/>
        </w:rPr>
        <w:t xml:space="preserve">  </w:t>
      </w:r>
      <w:r w:rsidR="001251DB" w:rsidRPr="003A5A3D">
        <w:rPr>
          <w:rFonts w:ascii="Arial" w:hAnsi="Arial" w:cs="Arial"/>
          <w:color w:val="000000"/>
          <w:sz w:val="22"/>
          <w:szCs w:val="22"/>
        </w:rPr>
        <w:t xml:space="preserve"> 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What are the values that the variable </w:t>
      </w:r>
      <w:r w:rsidR="000B0559" w:rsidRPr="003A5A3D">
        <w:rPr>
          <w:rFonts w:ascii="Courier New" w:hAnsi="Courier New" w:cs="Courier New"/>
          <w:i/>
          <w:color w:val="000000"/>
          <w:sz w:val="22"/>
          <w:szCs w:val="22"/>
        </w:rPr>
        <w:t>num</w:t>
      </w:r>
      <w:r w:rsidR="000B0559" w:rsidRPr="003A5A3D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>contains through the iterations of the following</w:t>
      </w:r>
      <w:r w:rsidR="00261039" w:rsidRPr="003A5A3D">
        <w:rPr>
          <w:rFonts w:ascii="Arial" w:hAnsi="Arial" w:cs="Arial"/>
          <w:color w:val="000000"/>
          <w:sz w:val="22"/>
          <w:szCs w:val="22"/>
        </w:rPr>
        <w:t xml:space="preserve"> </w:t>
      </w:r>
      <w:r w:rsidR="000B0559" w:rsidRPr="003A5A3D">
        <w:rPr>
          <w:rFonts w:ascii="Courier New" w:hAnsi="Courier New" w:cs="Courier New"/>
          <w:b/>
          <w:color w:val="000000"/>
          <w:sz w:val="22"/>
          <w:szCs w:val="22"/>
        </w:rPr>
        <w:t>for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 loop?</w:t>
      </w:r>
    </w:p>
    <w:p w14:paraId="797CEBA9" w14:textId="77777777" w:rsidR="000B0559" w:rsidRPr="003A5A3D" w:rsidRDefault="000B0559" w:rsidP="000B055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3A5A3D">
        <w:rPr>
          <w:rFonts w:ascii="Courier New" w:hAnsi="Courier New" w:cs="Courier New"/>
          <w:color w:val="000000"/>
          <w:sz w:val="22"/>
          <w:szCs w:val="22"/>
        </w:rPr>
        <w:t>for num in range(2, 9, 2)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B0559" w:rsidRPr="003A5A3D" w14:paraId="41C8F6A7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869ADF3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943315A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2, 3, 4, 5, 6, 7, 8, 9</w:t>
            </w:r>
          </w:p>
        </w:tc>
      </w:tr>
      <w:tr w:rsidR="000B0559" w:rsidRPr="003A5A3D" w14:paraId="41394BD2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AB3DE8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72D3EF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2, 5, 8</w:t>
            </w:r>
          </w:p>
        </w:tc>
      </w:tr>
      <w:tr w:rsidR="000B0559" w:rsidRPr="003A5A3D" w14:paraId="29F6341B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1E8284" w14:textId="77777777" w:rsidR="000B0559" w:rsidRPr="00A456B7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456B7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381E9E2" w14:textId="77777777" w:rsidR="000B0559" w:rsidRPr="00A456B7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456B7">
              <w:rPr>
                <w:rFonts w:ascii="Arial" w:hAnsi="Arial" w:cs="Arial"/>
                <w:color w:val="000000"/>
                <w:sz w:val="22"/>
                <w:szCs w:val="22"/>
              </w:rPr>
              <w:t>2, 4, 6, 8</w:t>
            </w:r>
          </w:p>
        </w:tc>
      </w:tr>
      <w:tr w:rsidR="000B0559" w:rsidRPr="003A5A3D" w14:paraId="01C595CE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39C1B4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3C904AF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1,  3, 5, 7, 9</w:t>
            </w:r>
          </w:p>
        </w:tc>
      </w:tr>
    </w:tbl>
    <w:p w14:paraId="74DEC2F9" w14:textId="14A5696F" w:rsidR="000B0559" w:rsidRPr="003A5A3D" w:rsidRDefault="000B0559" w:rsidP="000B055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CD59EBC" w14:textId="7733371B" w:rsidR="000B0559" w:rsidRPr="003A5A3D" w:rsidRDefault="001C3969" w:rsidP="001251DB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3A5A3D">
        <w:rPr>
          <w:rFonts w:ascii="Arial" w:hAnsi="Arial" w:cs="Arial"/>
          <w:color w:val="000000"/>
          <w:sz w:val="22"/>
          <w:szCs w:val="22"/>
        </w:rPr>
        <w:t>3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. 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ab/>
      </w:r>
      <w:r w:rsidR="001251DB" w:rsidRPr="003A5A3D">
        <w:rPr>
          <w:rFonts w:ascii="Arial" w:hAnsi="Arial" w:cs="Arial"/>
          <w:color w:val="000000"/>
          <w:sz w:val="22"/>
          <w:szCs w:val="22"/>
        </w:rPr>
        <w:t xml:space="preserve">  </w:t>
      </w:r>
      <w:r w:rsidR="00261039" w:rsidRPr="003A5A3D">
        <w:rPr>
          <w:rFonts w:ascii="Arial" w:hAnsi="Arial" w:cs="Arial"/>
          <w:color w:val="000000"/>
          <w:sz w:val="22"/>
          <w:szCs w:val="22"/>
        </w:rPr>
        <w:t xml:space="preserve">    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>The first input operation is called the _____, and its purpose is to get the first input value that will be tested by the validation loop.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B0559" w:rsidRPr="003A5A3D" w14:paraId="0EF5995E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A375E6C" w14:textId="77777777" w:rsidR="000B0559" w:rsidRPr="00A456B7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456B7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92E440E" w14:textId="77777777" w:rsidR="000B0559" w:rsidRPr="00A456B7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456B7">
              <w:rPr>
                <w:rFonts w:ascii="Arial" w:hAnsi="Arial" w:cs="Arial"/>
                <w:color w:val="000000"/>
                <w:sz w:val="22"/>
                <w:szCs w:val="22"/>
              </w:rPr>
              <w:t>priming read</w:t>
            </w:r>
          </w:p>
        </w:tc>
      </w:tr>
      <w:tr w:rsidR="000B0559" w:rsidRPr="003A5A3D" w14:paraId="67C4F187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095B2D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4FBB7BF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first input</w:t>
            </w:r>
          </w:p>
        </w:tc>
      </w:tr>
      <w:tr w:rsidR="000B0559" w:rsidRPr="003A5A3D" w14:paraId="48E6096F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972AB67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F263C5A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loop set read</w:t>
            </w:r>
          </w:p>
        </w:tc>
      </w:tr>
      <w:tr w:rsidR="000B0559" w:rsidRPr="003A5A3D" w14:paraId="1FB4FC5A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04BEC4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D173E12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loop validation</w:t>
            </w:r>
          </w:p>
        </w:tc>
      </w:tr>
    </w:tbl>
    <w:p w14:paraId="7D41CAEE" w14:textId="77777777" w:rsidR="000B0559" w:rsidRPr="003A5A3D" w:rsidRDefault="000B0559" w:rsidP="000B055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14:paraId="2E402CDC" w14:textId="02D5FD93" w:rsidR="00356D9C" w:rsidRPr="003A5A3D" w:rsidRDefault="001C3969" w:rsidP="00356D9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3A5A3D">
        <w:rPr>
          <w:rFonts w:ascii="Arial" w:hAnsi="Arial" w:cs="Arial"/>
          <w:color w:val="000000"/>
          <w:sz w:val="22"/>
          <w:szCs w:val="22"/>
        </w:rPr>
        <w:t>4</w:t>
      </w:r>
      <w:r w:rsidR="00356D9C" w:rsidRPr="003A5A3D">
        <w:rPr>
          <w:rFonts w:ascii="Arial" w:hAnsi="Arial" w:cs="Arial"/>
          <w:color w:val="000000"/>
          <w:sz w:val="22"/>
          <w:szCs w:val="22"/>
        </w:rPr>
        <w:t xml:space="preserve">. </w:t>
      </w:r>
      <w:r w:rsidR="00356D9C" w:rsidRPr="003A5A3D"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 w:rsidR="00CB0FF2" w:rsidRPr="003A5A3D">
        <w:rPr>
          <w:rFonts w:ascii="Arial" w:hAnsi="Arial" w:cs="Arial"/>
          <w:color w:val="000000"/>
          <w:sz w:val="22"/>
          <w:szCs w:val="22"/>
        </w:rPr>
        <w:t xml:space="preserve"> </w:t>
      </w:r>
      <w:r w:rsidR="00261039" w:rsidRPr="003A5A3D">
        <w:rPr>
          <w:rFonts w:ascii="Arial" w:hAnsi="Arial" w:cs="Arial"/>
          <w:color w:val="000000"/>
          <w:sz w:val="22"/>
          <w:szCs w:val="22"/>
        </w:rPr>
        <w:t xml:space="preserve">   </w:t>
      </w:r>
      <w:r w:rsidR="00356D9C" w:rsidRPr="003A5A3D">
        <w:rPr>
          <w:rFonts w:ascii="Arial" w:hAnsi="Arial" w:cs="Arial"/>
          <w:color w:val="000000"/>
          <w:sz w:val="22"/>
          <w:szCs w:val="22"/>
        </w:rPr>
        <w:t>if x = 1, y=2 what would print given the following statement, given C is a true value?</w:t>
      </w:r>
    </w:p>
    <w:p w14:paraId="051FA97A" w14:textId="77777777" w:rsidR="00356D9C" w:rsidRPr="003A5A3D" w:rsidRDefault="00356D9C" w:rsidP="00356D9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0D1C6072" w14:textId="6143902A" w:rsidR="00356D9C" w:rsidRPr="003A5A3D" w:rsidRDefault="0015356F" w:rsidP="00356D9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  <w:r w:rsidRPr="003A5A3D">
        <w:rPr>
          <w:rFonts w:ascii="Arial" w:hAnsi="Arial" w:cs="Arial"/>
          <w:color w:val="000000"/>
          <w:sz w:val="22"/>
          <w:szCs w:val="22"/>
        </w:rPr>
        <w:t>print(x if C else y)</w:t>
      </w:r>
      <w:r w:rsidR="00026A7A">
        <w:rPr>
          <w:rFonts w:ascii="Arial" w:hAnsi="Arial" w:cs="Arial"/>
          <w:color w:val="000000"/>
          <w:sz w:val="22"/>
          <w:szCs w:val="22"/>
        </w:rPr>
        <w:t xml:space="preserve">        </w:t>
      </w:r>
    </w:p>
    <w:p w14:paraId="58EAA4A0" w14:textId="77777777" w:rsidR="0014212D" w:rsidRDefault="0014212D" w:rsidP="00076490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350B86E8" w14:textId="6F915312" w:rsidR="006F6E81" w:rsidRPr="00A456B7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A456B7">
        <w:rPr>
          <w:rFonts w:ascii="Tahoma" w:hAnsi="Tahoma"/>
          <w:snapToGrid w:val="0"/>
          <w:sz w:val="20"/>
          <w:szCs w:val="20"/>
        </w:rPr>
        <w:t>5.</w:t>
      </w:r>
      <w:r w:rsidR="006F6E81" w:rsidRPr="00A456B7">
        <w:rPr>
          <w:rFonts w:ascii="Tahoma" w:hAnsi="Tahoma"/>
          <w:snapToGrid w:val="0"/>
          <w:sz w:val="20"/>
          <w:szCs w:val="20"/>
        </w:rPr>
        <w:tab/>
        <w:t>To quit the Python shell, you can either select the win</w:t>
      </w:r>
      <w:r w:rsidR="00BD10D6">
        <w:rPr>
          <w:rFonts w:ascii="Tahoma" w:hAnsi="Tahoma"/>
          <w:snapToGrid w:val="0"/>
          <w:sz w:val="20"/>
          <w:szCs w:val="20"/>
        </w:rPr>
        <w:t>dow’s close box or press the __</w:t>
      </w:r>
      <w:r w:rsidR="006F6E81" w:rsidRPr="00A456B7">
        <w:rPr>
          <w:rFonts w:ascii="Tahoma" w:hAnsi="Tahoma"/>
          <w:snapToGrid w:val="0"/>
          <w:sz w:val="20"/>
          <w:szCs w:val="20"/>
        </w:rPr>
        <w:t>__ key combination.</w:t>
      </w:r>
    </w:p>
    <w:p w14:paraId="16433233" w14:textId="77777777" w:rsidR="006F6E81" w:rsidRPr="00A456B7" w:rsidRDefault="006F6E81" w:rsidP="00EB44B1">
      <w:pPr>
        <w:widowControl w:val="0"/>
        <w:ind w:hanging="630"/>
        <w:rPr>
          <w:rFonts w:ascii="Tahoma" w:hAnsi="Tahoma"/>
          <w:snapToGrid w:val="0"/>
          <w:sz w:val="10"/>
          <w:szCs w:val="10"/>
        </w:rPr>
      </w:pPr>
    </w:p>
    <w:p w14:paraId="2AE97FAF" w14:textId="46DE00A1" w:rsidR="006F6E81" w:rsidRPr="00A456B7" w:rsidRDefault="006F6E81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A456B7">
        <w:rPr>
          <w:rFonts w:ascii="Tahoma" w:hAnsi="Tahoma"/>
          <w:snapToGrid w:val="0"/>
          <w:sz w:val="20"/>
          <w:szCs w:val="20"/>
        </w:rPr>
        <w:tab/>
      </w:r>
      <w:r w:rsidR="00E637CD" w:rsidRPr="00A456B7">
        <w:rPr>
          <w:rFonts w:ascii="Tahoma" w:hAnsi="Tahoma"/>
          <w:snapToGrid w:val="0"/>
          <w:sz w:val="20"/>
          <w:szCs w:val="20"/>
        </w:rPr>
        <w:t>a.</w:t>
      </w:r>
      <w:r w:rsidRPr="00A456B7">
        <w:rPr>
          <w:rFonts w:ascii="Tahoma" w:hAnsi="Tahoma"/>
          <w:snapToGrid w:val="0"/>
          <w:sz w:val="20"/>
          <w:szCs w:val="20"/>
        </w:rPr>
        <w:tab/>
        <w:t>Control + C</w:t>
      </w:r>
      <w:r w:rsidRPr="00A456B7">
        <w:rPr>
          <w:rFonts w:ascii="Tahoma" w:hAnsi="Tahoma"/>
          <w:snapToGrid w:val="0"/>
          <w:sz w:val="20"/>
          <w:szCs w:val="20"/>
        </w:rPr>
        <w:tab/>
      </w:r>
      <w:r w:rsidR="00E637CD" w:rsidRPr="00A456B7">
        <w:rPr>
          <w:rFonts w:ascii="Tahoma" w:hAnsi="Tahoma"/>
          <w:snapToGrid w:val="0"/>
          <w:sz w:val="20"/>
          <w:szCs w:val="20"/>
        </w:rPr>
        <w:t>b.</w:t>
      </w:r>
      <w:r w:rsidRPr="00A456B7">
        <w:rPr>
          <w:rFonts w:ascii="Tahoma" w:hAnsi="Tahoma"/>
          <w:snapToGrid w:val="0"/>
          <w:sz w:val="20"/>
          <w:szCs w:val="20"/>
        </w:rPr>
        <w:tab/>
        <w:t>Control + Z</w:t>
      </w:r>
    </w:p>
    <w:p w14:paraId="5AD4160B" w14:textId="77777777" w:rsidR="006F6E81" w:rsidRPr="00A456B7" w:rsidRDefault="006F6E81" w:rsidP="00EB44B1">
      <w:pPr>
        <w:widowControl w:val="0"/>
        <w:ind w:hanging="630"/>
        <w:rPr>
          <w:rFonts w:ascii="Tahoma" w:hAnsi="Tahoma"/>
          <w:snapToGrid w:val="0"/>
          <w:sz w:val="2"/>
          <w:szCs w:val="2"/>
        </w:rPr>
      </w:pPr>
      <w:r w:rsidRPr="00A456B7">
        <w:rPr>
          <w:rFonts w:ascii="Tahoma" w:hAnsi="Tahoma"/>
          <w:snapToGrid w:val="0"/>
          <w:sz w:val="2"/>
          <w:szCs w:val="2"/>
        </w:rPr>
        <w:tab/>
      </w:r>
    </w:p>
    <w:p w14:paraId="155E8A0D" w14:textId="775F8C29" w:rsidR="006F6E81" w:rsidRPr="00A456B7" w:rsidRDefault="006F6E81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A456B7">
        <w:rPr>
          <w:rFonts w:ascii="Tahoma" w:hAnsi="Tahoma"/>
          <w:snapToGrid w:val="0"/>
          <w:sz w:val="20"/>
          <w:szCs w:val="20"/>
        </w:rPr>
        <w:tab/>
      </w:r>
      <w:r w:rsidR="00E637CD" w:rsidRPr="00A456B7">
        <w:rPr>
          <w:rFonts w:ascii="Tahoma" w:hAnsi="Tahoma"/>
          <w:snapToGrid w:val="0"/>
          <w:sz w:val="20"/>
          <w:szCs w:val="20"/>
        </w:rPr>
        <w:t>c.</w:t>
      </w:r>
      <w:r w:rsidRPr="00A456B7">
        <w:rPr>
          <w:rFonts w:ascii="Tahoma" w:hAnsi="Tahoma"/>
          <w:snapToGrid w:val="0"/>
          <w:sz w:val="20"/>
          <w:szCs w:val="20"/>
        </w:rPr>
        <w:tab/>
        <w:t>Control + D</w:t>
      </w:r>
      <w:r w:rsidRPr="00A456B7">
        <w:rPr>
          <w:rFonts w:ascii="Tahoma" w:hAnsi="Tahoma"/>
          <w:snapToGrid w:val="0"/>
          <w:sz w:val="20"/>
          <w:szCs w:val="20"/>
        </w:rPr>
        <w:tab/>
      </w:r>
      <w:r w:rsidR="00E637CD" w:rsidRPr="00A456B7">
        <w:rPr>
          <w:rFonts w:ascii="Tahoma" w:hAnsi="Tahoma"/>
          <w:snapToGrid w:val="0"/>
          <w:sz w:val="20"/>
          <w:szCs w:val="20"/>
        </w:rPr>
        <w:t>d.</w:t>
      </w:r>
      <w:r w:rsidRPr="00A456B7">
        <w:rPr>
          <w:rFonts w:ascii="Tahoma" w:hAnsi="Tahoma"/>
          <w:snapToGrid w:val="0"/>
          <w:sz w:val="20"/>
          <w:szCs w:val="20"/>
        </w:rPr>
        <w:tab/>
        <w:t>Control + X</w:t>
      </w:r>
    </w:p>
    <w:p w14:paraId="66E2D755" w14:textId="77777777" w:rsidR="006F6E81" w:rsidRPr="00A456B7" w:rsidRDefault="006F6E81" w:rsidP="00EB44B1">
      <w:pPr>
        <w:widowControl w:val="0"/>
        <w:ind w:hanging="630"/>
        <w:rPr>
          <w:rFonts w:ascii="Tahoma" w:hAnsi="Tahoma"/>
          <w:snapToGrid w:val="0"/>
          <w:sz w:val="10"/>
          <w:szCs w:val="20"/>
        </w:rPr>
      </w:pPr>
    </w:p>
    <w:p w14:paraId="276BC414" w14:textId="562D363E" w:rsidR="006F6E81" w:rsidRPr="00A456B7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A456B7">
        <w:rPr>
          <w:rFonts w:ascii="Tahoma" w:hAnsi="Tahoma"/>
          <w:snapToGrid w:val="0"/>
          <w:sz w:val="20"/>
          <w:szCs w:val="20"/>
        </w:rPr>
        <w:t>6.</w:t>
      </w:r>
      <w:r w:rsidR="006F6E81" w:rsidRPr="00A456B7">
        <w:rPr>
          <w:rFonts w:ascii="Tahoma" w:hAnsi="Tahoma"/>
          <w:snapToGrid w:val="0"/>
          <w:sz w:val="20"/>
          <w:szCs w:val="20"/>
        </w:rPr>
        <w:tab/>
        <w:t>In Python, you can write a print statement that includes two or m</w:t>
      </w:r>
      <w:r w:rsidR="009B4F78">
        <w:rPr>
          <w:rFonts w:ascii="Tahoma" w:hAnsi="Tahoma"/>
          <w:snapToGrid w:val="0"/>
          <w:sz w:val="20"/>
          <w:szCs w:val="20"/>
        </w:rPr>
        <w:t>ore expressions separated by __</w:t>
      </w:r>
      <w:r w:rsidR="006F6E81" w:rsidRPr="00A456B7">
        <w:rPr>
          <w:rFonts w:ascii="Tahoma" w:hAnsi="Tahoma"/>
          <w:snapToGrid w:val="0"/>
          <w:sz w:val="20"/>
          <w:szCs w:val="20"/>
        </w:rPr>
        <w:t>__.</w:t>
      </w:r>
    </w:p>
    <w:p w14:paraId="6C4DF1D4" w14:textId="77777777" w:rsidR="006F6E81" w:rsidRPr="00A456B7" w:rsidRDefault="006F6E81" w:rsidP="00EB44B1">
      <w:pPr>
        <w:widowControl w:val="0"/>
        <w:ind w:hanging="630"/>
        <w:rPr>
          <w:rFonts w:ascii="Tahoma" w:hAnsi="Tahoma"/>
          <w:snapToGrid w:val="0"/>
          <w:sz w:val="10"/>
          <w:szCs w:val="10"/>
        </w:rPr>
      </w:pPr>
    </w:p>
    <w:p w14:paraId="0543458F" w14:textId="11BDCF78" w:rsidR="006F6E81" w:rsidRPr="00A456B7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A456B7">
        <w:rPr>
          <w:rFonts w:ascii="Tahoma" w:hAnsi="Tahoma"/>
          <w:snapToGrid w:val="0"/>
          <w:sz w:val="20"/>
          <w:szCs w:val="20"/>
        </w:rPr>
        <w:tab/>
        <w:t>a.</w:t>
      </w:r>
      <w:r w:rsidR="006F6E81" w:rsidRPr="00A456B7">
        <w:rPr>
          <w:rFonts w:ascii="Tahoma" w:hAnsi="Tahoma"/>
          <w:snapToGrid w:val="0"/>
          <w:sz w:val="20"/>
          <w:szCs w:val="20"/>
        </w:rPr>
        <w:tab/>
        <w:t>periods</w:t>
      </w:r>
      <w:r w:rsidR="006F6E81" w:rsidRPr="00A456B7">
        <w:rPr>
          <w:rFonts w:ascii="Tahoma" w:hAnsi="Tahoma"/>
          <w:snapToGrid w:val="0"/>
          <w:sz w:val="20"/>
          <w:szCs w:val="20"/>
        </w:rPr>
        <w:tab/>
      </w:r>
      <w:r w:rsidR="006F6E81" w:rsidRPr="00A456B7">
        <w:rPr>
          <w:rFonts w:ascii="Tahoma" w:hAnsi="Tahoma"/>
          <w:snapToGrid w:val="0"/>
          <w:sz w:val="20"/>
          <w:szCs w:val="20"/>
        </w:rPr>
        <w:tab/>
      </w:r>
      <w:r w:rsidRPr="00A456B7">
        <w:rPr>
          <w:rFonts w:ascii="Tahoma" w:hAnsi="Tahoma"/>
          <w:snapToGrid w:val="0"/>
          <w:sz w:val="20"/>
          <w:szCs w:val="20"/>
        </w:rPr>
        <w:t>b.</w:t>
      </w:r>
      <w:r w:rsidR="006F6E81" w:rsidRPr="00A456B7">
        <w:rPr>
          <w:rFonts w:ascii="Tahoma" w:hAnsi="Tahoma"/>
          <w:snapToGrid w:val="0"/>
          <w:sz w:val="20"/>
          <w:szCs w:val="20"/>
        </w:rPr>
        <w:tab/>
        <w:t>colons</w:t>
      </w:r>
    </w:p>
    <w:p w14:paraId="00D03607" w14:textId="77777777" w:rsidR="006F6E81" w:rsidRPr="00A456B7" w:rsidRDefault="006F6E81" w:rsidP="00EB44B1">
      <w:pPr>
        <w:widowControl w:val="0"/>
        <w:ind w:hanging="630"/>
        <w:rPr>
          <w:rFonts w:ascii="Tahoma" w:hAnsi="Tahoma"/>
          <w:snapToGrid w:val="0"/>
          <w:sz w:val="2"/>
          <w:szCs w:val="2"/>
        </w:rPr>
      </w:pPr>
      <w:r w:rsidRPr="00A456B7">
        <w:rPr>
          <w:rFonts w:ascii="Tahoma" w:hAnsi="Tahoma"/>
          <w:snapToGrid w:val="0"/>
          <w:sz w:val="2"/>
          <w:szCs w:val="2"/>
        </w:rPr>
        <w:tab/>
      </w:r>
    </w:p>
    <w:p w14:paraId="4EB54B10" w14:textId="09966AA8" w:rsidR="006F6E81" w:rsidRPr="00A456B7" w:rsidRDefault="006F6E81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A456B7">
        <w:rPr>
          <w:rFonts w:ascii="Tahoma" w:hAnsi="Tahoma"/>
          <w:snapToGrid w:val="0"/>
          <w:sz w:val="20"/>
          <w:szCs w:val="20"/>
        </w:rPr>
        <w:tab/>
      </w:r>
      <w:r w:rsidR="00E637CD" w:rsidRPr="00A456B7">
        <w:rPr>
          <w:rFonts w:ascii="Tahoma" w:hAnsi="Tahoma"/>
          <w:snapToGrid w:val="0"/>
          <w:sz w:val="20"/>
          <w:szCs w:val="20"/>
        </w:rPr>
        <w:t>c.</w:t>
      </w:r>
      <w:r w:rsidRPr="00A456B7">
        <w:rPr>
          <w:rFonts w:ascii="Tahoma" w:hAnsi="Tahoma"/>
          <w:snapToGrid w:val="0"/>
          <w:sz w:val="20"/>
          <w:szCs w:val="20"/>
        </w:rPr>
        <w:tab/>
        <w:t>commas</w:t>
      </w:r>
      <w:r w:rsidRPr="00A456B7">
        <w:rPr>
          <w:rFonts w:ascii="Tahoma" w:hAnsi="Tahoma"/>
          <w:snapToGrid w:val="0"/>
          <w:sz w:val="20"/>
          <w:szCs w:val="20"/>
        </w:rPr>
        <w:tab/>
      </w:r>
      <w:r w:rsidR="00E637CD" w:rsidRPr="00A456B7">
        <w:rPr>
          <w:rFonts w:ascii="Tahoma" w:hAnsi="Tahoma"/>
          <w:snapToGrid w:val="0"/>
          <w:sz w:val="20"/>
          <w:szCs w:val="20"/>
        </w:rPr>
        <w:t>d.</w:t>
      </w:r>
      <w:r w:rsidRPr="00A456B7">
        <w:rPr>
          <w:rFonts w:ascii="Tahoma" w:hAnsi="Tahoma"/>
          <w:snapToGrid w:val="0"/>
          <w:sz w:val="20"/>
          <w:szCs w:val="20"/>
        </w:rPr>
        <w:tab/>
        <w:t>semicolons</w:t>
      </w:r>
    </w:p>
    <w:p w14:paraId="2AF5F4E2" w14:textId="2C561F7C" w:rsidR="000B0559" w:rsidRPr="00A456B7" w:rsidRDefault="004B6AC1" w:rsidP="00EB44B1">
      <w:pPr>
        <w:tabs>
          <w:tab w:val="left" w:pos="5551"/>
        </w:tabs>
        <w:ind w:hanging="630"/>
      </w:pPr>
      <w:r w:rsidRPr="00A456B7">
        <w:tab/>
      </w:r>
    </w:p>
    <w:p w14:paraId="243E70D9" w14:textId="1333D4EC" w:rsidR="004B6AC1" w:rsidRPr="00A456B7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A456B7">
        <w:rPr>
          <w:rFonts w:ascii="Tahoma" w:hAnsi="Tahoma"/>
          <w:snapToGrid w:val="0"/>
          <w:sz w:val="20"/>
          <w:szCs w:val="20"/>
        </w:rPr>
        <w:t>7.</w:t>
      </w:r>
      <w:r w:rsidR="004B6AC1" w:rsidRPr="00A456B7">
        <w:rPr>
          <w:rFonts w:ascii="Tahoma" w:hAnsi="Tahoma"/>
          <w:snapToGrid w:val="0"/>
          <w:sz w:val="20"/>
          <w:szCs w:val="20"/>
        </w:rPr>
        <w:tab/>
        <w:t>The result of evaluating 45</w:t>
      </w:r>
      <w:r w:rsidR="00CA3596">
        <w:rPr>
          <w:rFonts w:ascii="Tahoma" w:hAnsi="Tahoma"/>
          <w:snapToGrid w:val="0"/>
          <w:sz w:val="20"/>
          <w:szCs w:val="20"/>
        </w:rPr>
        <w:t xml:space="preserve"> </w:t>
      </w:r>
      <w:r w:rsidR="004B6AC1" w:rsidRPr="00A456B7">
        <w:rPr>
          <w:rFonts w:ascii="Tahoma" w:hAnsi="Tahoma"/>
          <w:snapToGrid w:val="0"/>
          <w:sz w:val="20"/>
          <w:szCs w:val="20"/>
        </w:rPr>
        <w:t>%</w:t>
      </w:r>
      <w:r w:rsidR="00CA3596">
        <w:rPr>
          <w:rFonts w:ascii="Tahoma" w:hAnsi="Tahoma"/>
          <w:snapToGrid w:val="0"/>
          <w:sz w:val="20"/>
          <w:szCs w:val="20"/>
        </w:rPr>
        <w:t xml:space="preserve"> </w:t>
      </w:r>
      <w:r w:rsidR="009B4F78">
        <w:rPr>
          <w:rFonts w:ascii="Tahoma" w:hAnsi="Tahoma"/>
          <w:snapToGrid w:val="0"/>
          <w:sz w:val="20"/>
          <w:szCs w:val="20"/>
        </w:rPr>
        <w:t>0 is __</w:t>
      </w:r>
      <w:r w:rsidR="004B6AC1" w:rsidRPr="00A456B7">
        <w:rPr>
          <w:rFonts w:ascii="Tahoma" w:hAnsi="Tahoma"/>
          <w:snapToGrid w:val="0"/>
          <w:sz w:val="20"/>
          <w:szCs w:val="20"/>
        </w:rPr>
        <w:t>__ .</w:t>
      </w:r>
    </w:p>
    <w:p w14:paraId="0A7BF6B3" w14:textId="77777777" w:rsidR="004B6AC1" w:rsidRPr="00A456B7" w:rsidRDefault="004B6AC1" w:rsidP="00EB44B1">
      <w:pPr>
        <w:widowControl w:val="0"/>
        <w:ind w:hanging="630"/>
        <w:rPr>
          <w:rFonts w:ascii="Tahoma" w:hAnsi="Tahoma"/>
          <w:snapToGrid w:val="0"/>
          <w:sz w:val="10"/>
          <w:szCs w:val="10"/>
        </w:rPr>
      </w:pPr>
    </w:p>
    <w:p w14:paraId="50B3D78A" w14:textId="76773C6B" w:rsidR="004B6AC1" w:rsidRPr="00A456B7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A456B7">
        <w:rPr>
          <w:rFonts w:ascii="Tahoma" w:hAnsi="Tahoma"/>
          <w:snapToGrid w:val="0"/>
          <w:sz w:val="20"/>
          <w:szCs w:val="20"/>
        </w:rPr>
        <w:tab/>
        <w:t>a.</w:t>
      </w:r>
      <w:r w:rsidR="004B6AC1" w:rsidRPr="00A456B7">
        <w:rPr>
          <w:rFonts w:ascii="Tahoma" w:hAnsi="Tahoma"/>
          <w:snapToGrid w:val="0"/>
          <w:sz w:val="20"/>
          <w:szCs w:val="20"/>
        </w:rPr>
        <w:tab/>
        <w:t>0</w:t>
      </w:r>
      <w:r w:rsidR="004B6AC1" w:rsidRPr="00A456B7">
        <w:rPr>
          <w:rFonts w:ascii="Tahoma" w:hAnsi="Tahoma"/>
          <w:snapToGrid w:val="0"/>
          <w:sz w:val="20"/>
          <w:szCs w:val="20"/>
        </w:rPr>
        <w:tab/>
      </w:r>
      <w:r w:rsidR="004B6AC1" w:rsidRPr="00A456B7">
        <w:rPr>
          <w:rFonts w:ascii="Tahoma" w:hAnsi="Tahoma"/>
          <w:snapToGrid w:val="0"/>
          <w:sz w:val="20"/>
          <w:szCs w:val="20"/>
        </w:rPr>
        <w:tab/>
      </w:r>
      <w:r w:rsidRPr="00A456B7">
        <w:rPr>
          <w:rFonts w:ascii="Tahoma" w:hAnsi="Tahoma"/>
          <w:snapToGrid w:val="0"/>
          <w:sz w:val="20"/>
          <w:szCs w:val="20"/>
        </w:rPr>
        <w:t>b.</w:t>
      </w:r>
      <w:r w:rsidR="004B6AC1" w:rsidRPr="00A456B7">
        <w:rPr>
          <w:rFonts w:ascii="Tahoma" w:hAnsi="Tahoma"/>
          <w:snapToGrid w:val="0"/>
          <w:sz w:val="20"/>
          <w:szCs w:val="20"/>
        </w:rPr>
        <w:tab/>
        <w:t>45</w:t>
      </w:r>
    </w:p>
    <w:p w14:paraId="1E60B0E9" w14:textId="77777777" w:rsidR="004B6AC1" w:rsidRPr="00A456B7" w:rsidRDefault="004B6AC1" w:rsidP="00EB44B1">
      <w:pPr>
        <w:widowControl w:val="0"/>
        <w:ind w:hanging="630"/>
        <w:rPr>
          <w:rFonts w:ascii="Tahoma" w:hAnsi="Tahoma"/>
          <w:snapToGrid w:val="0"/>
          <w:sz w:val="2"/>
          <w:szCs w:val="2"/>
        </w:rPr>
      </w:pPr>
      <w:r w:rsidRPr="00A456B7">
        <w:rPr>
          <w:rFonts w:ascii="Tahoma" w:hAnsi="Tahoma"/>
          <w:snapToGrid w:val="0"/>
          <w:sz w:val="2"/>
          <w:szCs w:val="2"/>
        </w:rPr>
        <w:tab/>
      </w:r>
    </w:p>
    <w:p w14:paraId="7E6FA412" w14:textId="602C04CC" w:rsidR="004B6AC1" w:rsidRPr="00A456B7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A456B7">
        <w:rPr>
          <w:rFonts w:ascii="Tahoma" w:hAnsi="Tahoma"/>
          <w:snapToGrid w:val="0"/>
          <w:sz w:val="20"/>
          <w:szCs w:val="20"/>
        </w:rPr>
        <w:tab/>
        <w:t>c.</w:t>
      </w:r>
      <w:r w:rsidR="004B6AC1" w:rsidRPr="00A456B7">
        <w:rPr>
          <w:rFonts w:ascii="Tahoma" w:hAnsi="Tahoma"/>
          <w:snapToGrid w:val="0"/>
          <w:sz w:val="20"/>
          <w:szCs w:val="20"/>
        </w:rPr>
        <w:tab/>
        <w:t>1</w:t>
      </w:r>
      <w:r w:rsidR="004B6AC1" w:rsidRPr="00A456B7">
        <w:rPr>
          <w:rFonts w:ascii="Tahoma" w:hAnsi="Tahoma"/>
          <w:snapToGrid w:val="0"/>
          <w:sz w:val="20"/>
          <w:szCs w:val="20"/>
        </w:rPr>
        <w:tab/>
      </w:r>
      <w:r w:rsidR="004B6AC1" w:rsidRPr="00A456B7">
        <w:rPr>
          <w:rFonts w:ascii="Tahoma" w:hAnsi="Tahoma"/>
          <w:snapToGrid w:val="0"/>
          <w:sz w:val="20"/>
          <w:szCs w:val="20"/>
        </w:rPr>
        <w:tab/>
      </w:r>
      <w:r w:rsidRPr="00A456B7">
        <w:rPr>
          <w:rFonts w:ascii="Tahoma" w:hAnsi="Tahoma"/>
          <w:snapToGrid w:val="0"/>
          <w:sz w:val="20"/>
          <w:szCs w:val="20"/>
        </w:rPr>
        <w:t>d.</w:t>
      </w:r>
      <w:r w:rsidR="004B6AC1" w:rsidRPr="00A456B7">
        <w:rPr>
          <w:rFonts w:ascii="Tahoma" w:hAnsi="Tahoma"/>
          <w:snapToGrid w:val="0"/>
          <w:sz w:val="20"/>
          <w:szCs w:val="20"/>
        </w:rPr>
        <w:tab/>
        <w:t>an error</w:t>
      </w:r>
    </w:p>
    <w:p w14:paraId="194C10D7" w14:textId="77777777" w:rsidR="004B6AC1" w:rsidRPr="00A456B7" w:rsidRDefault="004B6AC1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</w:p>
    <w:p w14:paraId="1DD5C727" w14:textId="7C302946" w:rsidR="004B6AC1" w:rsidRPr="00A456B7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A456B7">
        <w:rPr>
          <w:rFonts w:ascii="Tahoma" w:hAnsi="Tahoma"/>
          <w:snapToGrid w:val="0"/>
          <w:sz w:val="20"/>
          <w:szCs w:val="20"/>
        </w:rPr>
        <w:t>8.</w:t>
      </w:r>
      <w:r w:rsidR="00556FB8">
        <w:rPr>
          <w:rFonts w:ascii="Tahoma" w:hAnsi="Tahoma"/>
          <w:snapToGrid w:val="0"/>
          <w:sz w:val="20"/>
          <w:szCs w:val="20"/>
        </w:rPr>
        <w:tab/>
        <w:t>A(n) __</w:t>
      </w:r>
      <w:r w:rsidR="004B6AC1" w:rsidRPr="00A456B7">
        <w:rPr>
          <w:rFonts w:ascii="Tahoma" w:hAnsi="Tahoma"/>
          <w:snapToGrid w:val="0"/>
          <w:sz w:val="20"/>
          <w:szCs w:val="20"/>
        </w:rPr>
        <w:t>__ function is a function with the same name as the data type to which it converts.</w:t>
      </w:r>
    </w:p>
    <w:p w14:paraId="2D45D945" w14:textId="77777777" w:rsidR="004B6AC1" w:rsidRPr="00A456B7" w:rsidRDefault="004B6AC1" w:rsidP="00EB44B1">
      <w:pPr>
        <w:widowControl w:val="0"/>
        <w:ind w:hanging="630"/>
        <w:rPr>
          <w:rFonts w:ascii="Tahoma" w:hAnsi="Tahoma"/>
          <w:snapToGrid w:val="0"/>
          <w:sz w:val="10"/>
          <w:szCs w:val="10"/>
        </w:rPr>
      </w:pPr>
    </w:p>
    <w:p w14:paraId="6BACE516" w14:textId="0ABA5CE3" w:rsidR="004B6AC1" w:rsidRPr="00A456B7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A456B7">
        <w:rPr>
          <w:rFonts w:ascii="Tahoma" w:hAnsi="Tahoma"/>
          <w:snapToGrid w:val="0"/>
          <w:sz w:val="20"/>
          <w:szCs w:val="20"/>
        </w:rPr>
        <w:tab/>
        <w:t>a.</w:t>
      </w:r>
      <w:r w:rsidR="004B6AC1" w:rsidRPr="00A456B7">
        <w:rPr>
          <w:rFonts w:ascii="Tahoma" w:hAnsi="Tahoma"/>
          <w:snapToGrid w:val="0"/>
          <w:sz w:val="20"/>
          <w:szCs w:val="20"/>
        </w:rPr>
        <w:tab/>
        <w:t>semantic</w:t>
      </w:r>
      <w:r w:rsidR="004B6AC1" w:rsidRPr="00A456B7">
        <w:rPr>
          <w:rFonts w:ascii="Tahoma" w:hAnsi="Tahoma"/>
          <w:snapToGrid w:val="0"/>
          <w:sz w:val="20"/>
          <w:szCs w:val="20"/>
        </w:rPr>
        <w:tab/>
      </w:r>
      <w:r w:rsidRPr="00A456B7">
        <w:rPr>
          <w:rFonts w:ascii="Tahoma" w:hAnsi="Tahoma"/>
          <w:snapToGrid w:val="0"/>
          <w:sz w:val="20"/>
          <w:szCs w:val="20"/>
        </w:rPr>
        <w:t>b.</w:t>
      </w:r>
      <w:r w:rsidR="004B6AC1" w:rsidRPr="00A456B7">
        <w:rPr>
          <w:rFonts w:ascii="Tahoma" w:hAnsi="Tahoma"/>
          <w:snapToGrid w:val="0"/>
          <w:sz w:val="20"/>
          <w:szCs w:val="20"/>
        </w:rPr>
        <w:tab/>
        <w:t>casting</w:t>
      </w:r>
    </w:p>
    <w:p w14:paraId="62DD5F99" w14:textId="77777777" w:rsidR="004B6AC1" w:rsidRPr="00A456B7" w:rsidRDefault="004B6AC1" w:rsidP="00EB44B1">
      <w:pPr>
        <w:widowControl w:val="0"/>
        <w:ind w:hanging="630"/>
        <w:rPr>
          <w:rFonts w:ascii="Tahoma" w:hAnsi="Tahoma"/>
          <w:snapToGrid w:val="0"/>
          <w:sz w:val="2"/>
          <w:szCs w:val="2"/>
        </w:rPr>
      </w:pPr>
      <w:r w:rsidRPr="00A456B7">
        <w:rPr>
          <w:rFonts w:ascii="Tahoma" w:hAnsi="Tahoma"/>
          <w:snapToGrid w:val="0"/>
          <w:sz w:val="2"/>
          <w:szCs w:val="2"/>
        </w:rPr>
        <w:tab/>
      </w:r>
    </w:p>
    <w:p w14:paraId="61A94BEB" w14:textId="2B96A239" w:rsidR="004B6AC1" w:rsidRPr="00A456B7" w:rsidRDefault="004B6AC1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A456B7">
        <w:rPr>
          <w:rFonts w:ascii="Tahoma" w:hAnsi="Tahoma"/>
          <w:snapToGrid w:val="0"/>
          <w:sz w:val="20"/>
          <w:szCs w:val="20"/>
        </w:rPr>
        <w:tab/>
      </w:r>
      <w:r w:rsidR="00E637CD" w:rsidRPr="00A456B7">
        <w:rPr>
          <w:rFonts w:ascii="Tahoma" w:hAnsi="Tahoma"/>
          <w:snapToGrid w:val="0"/>
          <w:sz w:val="20"/>
          <w:szCs w:val="20"/>
        </w:rPr>
        <w:t>c.</w:t>
      </w:r>
      <w:r w:rsidRPr="00A456B7">
        <w:rPr>
          <w:rFonts w:ascii="Tahoma" w:hAnsi="Tahoma"/>
          <w:snapToGrid w:val="0"/>
          <w:sz w:val="20"/>
          <w:szCs w:val="20"/>
        </w:rPr>
        <w:tab/>
        <w:t>abstraction</w:t>
      </w:r>
      <w:r w:rsidRPr="00A456B7">
        <w:rPr>
          <w:rFonts w:ascii="Tahoma" w:hAnsi="Tahoma"/>
          <w:snapToGrid w:val="0"/>
          <w:sz w:val="20"/>
          <w:szCs w:val="20"/>
        </w:rPr>
        <w:tab/>
      </w:r>
      <w:r w:rsidR="00E637CD" w:rsidRPr="00A456B7">
        <w:rPr>
          <w:rFonts w:ascii="Tahoma" w:hAnsi="Tahoma"/>
          <w:snapToGrid w:val="0"/>
          <w:sz w:val="20"/>
          <w:szCs w:val="20"/>
        </w:rPr>
        <w:t>d.</w:t>
      </w:r>
      <w:r w:rsidRPr="00A456B7">
        <w:rPr>
          <w:rFonts w:ascii="Tahoma" w:hAnsi="Tahoma"/>
          <w:snapToGrid w:val="0"/>
          <w:sz w:val="20"/>
          <w:szCs w:val="20"/>
        </w:rPr>
        <w:tab/>
        <w:t>type conversion</w:t>
      </w:r>
    </w:p>
    <w:p w14:paraId="36D26052" w14:textId="77777777" w:rsidR="004B6AC1" w:rsidRPr="00D9751E" w:rsidRDefault="004B6AC1" w:rsidP="00EB44B1">
      <w:pPr>
        <w:widowControl w:val="0"/>
        <w:ind w:hanging="630"/>
        <w:rPr>
          <w:rFonts w:ascii="Tahoma" w:hAnsi="Tahoma"/>
          <w:snapToGrid w:val="0"/>
          <w:sz w:val="10"/>
          <w:szCs w:val="20"/>
        </w:rPr>
      </w:pPr>
    </w:p>
    <w:p w14:paraId="162ED609" w14:textId="77777777" w:rsidR="004B6AC1" w:rsidRDefault="004B6AC1" w:rsidP="004B6AC1">
      <w:pPr>
        <w:widowControl w:val="0"/>
        <w:ind w:left="720" w:hanging="720"/>
        <w:rPr>
          <w:rFonts w:ascii="Tahoma" w:hAnsi="Tahoma"/>
          <w:snapToGrid w:val="0"/>
          <w:sz w:val="20"/>
          <w:szCs w:val="20"/>
        </w:rPr>
      </w:pPr>
    </w:p>
    <w:p w14:paraId="66E708D9" w14:textId="77777777" w:rsidR="00E637CD" w:rsidRDefault="00E637CD" w:rsidP="00EB44B1">
      <w:pPr>
        <w:tabs>
          <w:tab w:val="left" w:pos="5551"/>
        </w:tabs>
        <w:rPr>
          <w:rFonts w:ascii="Tahoma" w:hAnsi="Tahoma"/>
          <w:snapToGrid w:val="0"/>
          <w:sz w:val="20"/>
          <w:szCs w:val="20"/>
        </w:rPr>
      </w:pPr>
    </w:p>
    <w:p w14:paraId="484B4AB8" w14:textId="77777777" w:rsidR="00E637CD" w:rsidRDefault="00E637CD" w:rsidP="00EB44B1">
      <w:pPr>
        <w:tabs>
          <w:tab w:val="left" w:pos="5551"/>
        </w:tabs>
        <w:rPr>
          <w:rFonts w:ascii="Tahoma" w:hAnsi="Tahoma"/>
          <w:snapToGrid w:val="0"/>
          <w:sz w:val="20"/>
          <w:szCs w:val="20"/>
        </w:rPr>
      </w:pPr>
    </w:p>
    <w:p w14:paraId="0E31BE55" w14:textId="6C7F5B61" w:rsidR="00EB44B1" w:rsidRDefault="00E637CD" w:rsidP="00E637CD">
      <w:pPr>
        <w:tabs>
          <w:tab w:val="left" w:pos="5551"/>
        </w:tabs>
        <w:ind w:hanging="630"/>
      </w:pPr>
      <w:r>
        <w:rPr>
          <w:rFonts w:ascii="Tahoma" w:hAnsi="Tahoma"/>
          <w:snapToGrid w:val="0"/>
          <w:sz w:val="20"/>
          <w:szCs w:val="20"/>
        </w:rPr>
        <w:lastRenderedPageBreak/>
        <w:t xml:space="preserve">9. </w:t>
      </w:r>
      <w:r w:rsidR="000672EA">
        <w:rPr>
          <w:rFonts w:ascii="Tahoma" w:hAnsi="Tahoma"/>
          <w:snapToGrid w:val="0"/>
          <w:sz w:val="20"/>
          <w:szCs w:val="20"/>
        </w:rPr>
        <w:t xml:space="preserve">       </w:t>
      </w:r>
      <w:r w:rsidR="00EB44B1">
        <w:t>Mix and Match</w:t>
      </w:r>
    </w:p>
    <w:p w14:paraId="255F8CD6" w14:textId="77777777" w:rsidR="00EB44B1" w:rsidRPr="000672EA" w:rsidRDefault="00EB44B1" w:rsidP="00EB44B1">
      <w:pPr>
        <w:tabs>
          <w:tab w:val="left" w:pos="5551"/>
        </w:tabs>
        <w:rPr>
          <w:sz w:val="10"/>
        </w:rPr>
      </w:pPr>
    </w:p>
    <w:p w14:paraId="5DAAABEE" w14:textId="77777777" w:rsidR="00EB44B1" w:rsidRDefault="00EB44B1" w:rsidP="00EB44B1">
      <w:pPr>
        <w:tabs>
          <w:tab w:val="left" w:pos="5551"/>
        </w:tabs>
      </w:pPr>
      <w:r>
        <w:t>Match loop types on the left with appropriate descriptions listed on the right by placing a,b or c next to the matching loop type choice.</w:t>
      </w:r>
    </w:p>
    <w:p w14:paraId="7792C085" w14:textId="77777777" w:rsidR="00EB44B1" w:rsidRDefault="00EB44B1" w:rsidP="00EB44B1">
      <w:pPr>
        <w:tabs>
          <w:tab w:val="left" w:pos="5551"/>
        </w:tabs>
      </w:pPr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0"/>
        <w:gridCol w:w="397"/>
        <w:gridCol w:w="5680"/>
      </w:tblGrid>
      <w:tr w:rsidR="00EB44B1" w14:paraId="17299CE1" w14:textId="77777777" w:rsidTr="00DA272A">
        <w:trPr>
          <w:trHeight w:val="336"/>
        </w:trPr>
        <w:tc>
          <w:tcPr>
            <w:tcW w:w="2774" w:type="dxa"/>
          </w:tcPr>
          <w:p w14:paraId="53F0A035" w14:textId="77777777" w:rsidR="00EB44B1" w:rsidRPr="00E538F4" w:rsidRDefault="00EB44B1" w:rsidP="00DA272A">
            <w:pPr>
              <w:tabs>
                <w:tab w:val="left" w:pos="5551"/>
              </w:tabs>
              <w:ind w:left="99"/>
              <w:jc w:val="center"/>
              <w:rPr>
                <w:b/>
              </w:rPr>
            </w:pPr>
            <w:r>
              <w:rPr>
                <w:b/>
              </w:rPr>
              <w:t>Loop Types</w:t>
            </w:r>
          </w:p>
        </w:tc>
        <w:tc>
          <w:tcPr>
            <w:tcW w:w="385" w:type="dxa"/>
          </w:tcPr>
          <w:p w14:paraId="513EEEB0" w14:textId="77777777" w:rsidR="00EB44B1" w:rsidRPr="00E538F4" w:rsidRDefault="00EB44B1" w:rsidP="00DA272A">
            <w:pPr>
              <w:tabs>
                <w:tab w:val="left" w:pos="5551"/>
              </w:tabs>
              <w:jc w:val="center"/>
              <w:rPr>
                <w:b/>
              </w:rPr>
            </w:pPr>
          </w:p>
        </w:tc>
        <w:tc>
          <w:tcPr>
            <w:tcW w:w="5688" w:type="dxa"/>
          </w:tcPr>
          <w:p w14:paraId="7657C32E" w14:textId="77777777" w:rsidR="00EB44B1" w:rsidRDefault="00EB44B1" w:rsidP="00DA272A">
            <w:pPr>
              <w:tabs>
                <w:tab w:val="left" w:pos="5551"/>
              </w:tabs>
              <w:jc w:val="center"/>
              <w:rPr>
                <w:b/>
              </w:rPr>
            </w:pPr>
            <w:r>
              <w:rPr>
                <w:b/>
              </w:rPr>
              <w:t>Descriptions</w:t>
            </w:r>
          </w:p>
          <w:p w14:paraId="1FE7B579" w14:textId="77777777" w:rsidR="00EB44B1" w:rsidRPr="00E538F4" w:rsidRDefault="00EB44B1" w:rsidP="00DA272A">
            <w:pPr>
              <w:tabs>
                <w:tab w:val="left" w:pos="5551"/>
              </w:tabs>
              <w:jc w:val="center"/>
              <w:rPr>
                <w:b/>
              </w:rPr>
            </w:pPr>
          </w:p>
        </w:tc>
      </w:tr>
      <w:tr w:rsidR="00EB44B1" w14:paraId="6C37220D" w14:textId="77777777" w:rsidTr="00E637CD">
        <w:trPr>
          <w:trHeight w:val="881"/>
        </w:trPr>
        <w:tc>
          <w:tcPr>
            <w:tcW w:w="2774" w:type="dxa"/>
          </w:tcPr>
          <w:p w14:paraId="327426E0" w14:textId="42B89494" w:rsidR="00EB44B1" w:rsidRPr="00E538F4" w:rsidRDefault="00E637CD" w:rsidP="00E637CD">
            <w:pPr>
              <w:tabs>
                <w:tab w:val="left" w:pos="5551"/>
              </w:tabs>
              <w:ind w:left="99"/>
              <w:rPr>
                <w:b/>
              </w:rPr>
            </w:pPr>
            <w:r>
              <w:rPr>
                <w:b/>
              </w:rPr>
              <w:t>_</w:t>
            </w:r>
            <w:r w:rsidR="00661061">
              <w:rPr>
                <w:b/>
              </w:rPr>
              <w:t>_</w:t>
            </w:r>
            <w:r w:rsidR="00EB44B1" w:rsidRPr="00E538F4">
              <w:rPr>
                <w:b/>
              </w:rPr>
              <w:t xml:space="preserve">_ </w:t>
            </w:r>
            <w:r>
              <w:rPr>
                <w:b/>
              </w:rPr>
              <w:t xml:space="preserve">nested </w:t>
            </w:r>
            <w:r w:rsidR="00EB44B1" w:rsidRPr="00E538F4">
              <w:rPr>
                <w:b/>
              </w:rPr>
              <w:t>loop</w:t>
            </w:r>
            <w:r>
              <w:rPr>
                <w:b/>
              </w:rPr>
              <w:t>s</w:t>
            </w:r>
          </w:p>
        </w:tc>
        <w:tc>
          <w:tcPr>
            <w:tcW w:w="385" w:type="dxa"/>
          </w:tcPr>
          <w:p w14:paraId="2D042FA0" w14:textId="77777777" w:rsidR="00EB44B1" w:rsidRPr="00E538F4" w:rsidRDefault="00EB44B1" w:rsidP="00DA272A">
            <w:pPr>
              <w:tabs>
                <w:tab w:val="left" w:pos="5551"/>
              </w:tabs>
              <w:jc w:val="center"/>
            </w:pPr>
            <w:r>
              <w:t>a.</w:t>
            </w:r>
          </w:p>
        </w:tc>
        <w:tc>
          <w:tcPr>
            <w:tcW w:w="5688" w:type="dxa"/>
          </w:tcPr>
          <w:p w14:paraId="14A3D536" w14:textId="77777777" w:rsidR="00EB44B1" w:rsidRDefault="00EB44B1" w:rsidP="00DA272A">
            <w:pPr>
              <w:tabs>
                <w:tab w:val="left" w:pos="5551"/>
              </w:tabs>
            </w:pPr>
            <w:r w:rsidRPr="00E538F4">
              <w:t>Repeats a statement or group of statements while a given condition is TRUE. It tests the condition before executing the loop body</w:t>
            </w:r>
            <w:r>
              <w:t>.</w:t>
            </w:r>
          </w:p>
        </w:tc>
      </w:tr>
      <w:tr w:rsidR="00EB44B1" w14:paraId="02EC3ADA" w14:textId="77777777" w:rsidTr="00DA272A">
        <w:trPr>
          <w:trHeight w:val="221"/>
        </w:trPr>
        <w:tc>
          <w:tcPr>
            <w:tcW w:w="2774" w:type="dxa"/>
          </w:tcPr>
          <w:p w14:paraId="1A2237B9" w14:textId="3FF7D562" w:rsidR="00EB44B1" w:rsidRPr="00E538F4" w:rsidRDefault="00EB44B1" w:rsidP="00E637CD">
            <w:pPr>
              <w:tabs>
                <w:tab w:val="left" w:pos="5551"/>
              </w:tabs>
              <w:ind w:left="99"/>
              <w:rPr>
                <w:b/>
              </w:rPr>
            </w:pPr>
            <w:r w:rsidRPr="00E538F4">
              <w:rPr>
                <w:b/>
              </w:rPr>
              <w:t>_</w:t>
            </w:r>
            <w:r w:rsidR="00661061">
              <w:rPr>
                <w:b/>
              </w:rPr>
              <w:t>_</w:t>
            </w:r>
            <w:r w:rsidRPr="00E538F4">
              <w:rPr>
                <w:b/>
              </w:rPr>
              <w:t>_</w:t>
            </w:r>
            <w:r w:rsidR="00E637CD">
              <w:rPr>
                <w:b/>
              </w:rPr>
              <w:t xml:space="preserve"> for</w:t>
            </w:r>
            <w:r>
              <w:rPr>
                <w:b/>
              </w:rPr>
              <w:t xml:space="preserve"> loop</w:t>
            </w:r>
          </w:p>
        </w:tc>
        <w:tc>
          <w:tcPr>
            <w:tcW w:w="385" w:type="dxa"/>
          </w:tcPr>
          <w:p w14:paraId="2DC0765F" w14:textId="77777777" w:rsidR="00EB44B1" w:rsidRPr="00E538F4" w:rsidRDefault="00EB44B1" w:rsidP="00DA272A">
            <w:pPr>
              <w:tabs>
                <w:tab w:val="left" w:pos="5551"/>
              </w:tabs>
              <w:jc w:val="center"/>
            </w:pPr>
            <w:r>
              <w:t>b.</w:t>
            </w:r>
          </w:p>
        </w:tc>
        <w:tc>
          <w:tcPr>
            <w:tcW w:w="5688" w:type="dxa"/>
          </w:tcPr>
          <w:p w14:paraId="4B89DCE6" w14:textId="77777777" w:rsidR="00EB44B1" w:rsidRDefault="00EB44B1" w:rsidP="00DA272A">
            <w:pPr>
              <w:tabs>
                <w:tab w:val="left" w:pos="5551"/>
              </w:tabs>
            </w:pPr>
            <w:r w:rsidRPr="00E538F4">
              <w:t>Executes a sequence of statements multiple times and abbreviates the code that manages the loop variable.</w:t>
            </w:r>
          </w:p>
        </w:tc>
      </w:tr>
      <w:tr w:rsidR="00EB44B1" w14:paraId="091BEEE9" w14:textId="77777777" w:rsidTr="00DA272A">
        <w:trPr>
          <w:trHeight w:val="221"/>
        </w:trPr>
        <w:tc>
          <w:tcPr>
            <w:tcW w:w="2774" w:type="dxa"/>
          </w:tcPr>
          <w:p w14:paraId="3B9A61C3" w14:textId="27939F7E" w:rsidR="00EB44B1" w:rsidRPr="00E538F4" w:rsidRDefault="00EB44B1" w:rsidP="00DA272A">
            <w:pPr>
              <w:tabs>
                <w:tab w:val="left" w:pos="5551"/>
              </w:tabs>
              <w:ind w:left="99"/>
              <w:rPr>
                <w:b/>
              </w:rPr>
            </w:pPr>
            <w:r w:rsidRPr="00E538F4">
              <w:rPr>
                <w:b/>
              </w:rPr>
              <w:t>_</w:t>
            </w:r>
            <w:r w:rsidR="00661061">
              <w:rPr>
                <w:b/>
              </w:rPr>
              <w:t>_</w:t>
            </w:r>
            <w:r w:rsidRPr="00E538F4">
              <w:rPr>
                <w:b/>
              </w:rPr>
              <w:t>_</w:t>
            </w:r>
            <w:r w:rsidR="00E637CD">
              <w:rPr>
                <w:b/>
              </w:rPr>
              <w:t xml:space="preserve"> while </w:t>
            </w:r>
            <w:r>
              <w:rPr>
                <w:b/>
              </w:rPr>
              <w:t>loop</w:t>
            </w:r>
          </w:p>
        </w:tc>
        <w:tc>
          <w:tcPr>
            <w:tcW w:w="385" w:type="dxa"/>
          </w:tcPr>
          <w:p w14:paraId="2CA541E5" w14:textId="77777777" w:rsidR="00EB44B1" w:rsidRPr="00E538F4" w:rsidRDefault="00EB44B1" w:rsidP="00DA272A">
            <w:pPr>
              <w:tabs>
                <w:tab w:val="left" w:pos="5551"/>
              </w:tabs>
              <w:jc w:val="center"/>
            </w:pPr>
            <w:r>
              <w:t>c.</w:t>
            </w:r>
          </w:p>
        </w:tc>
        <w:tc>
          <w:tcPr>
            <w:tcW w:w="5688" w:type="dxa"/>
          </w:tcPr>
          <w:p w14:paraId="5ADDC6AE" w14:textId="77777777" w:rsidR="00EB44B1" w:rsidRDefault="00EB44B1" w:rsidP="00DA272A">
            <w:pPr>
              <w:tabs>
                <w:tab w:val="left" w:pos="5551"/>
              </w:tabs>
            </w:pPr>
            <w:r w:rsidRPr="00E538F4">
              <w:t>You can use one or more loop inside any another while, for or do..while loop.</w:t>
            </w:r>
          </w:p>
        </w:tc>
      </w:tr>
    </w:tbl>
    <w:p w14:paraId="126D8270" w14:textId="77777777" w:rsidR="00EB44B1" w:rsidRPr="000672EA" w:rsidRDefault="00EB44B1" w:rsidP="004B6AC1">
      <w:pPr>
        <w:tabs>
          <w:tab w:val="left" w:pos="5551"/>
        </w:tabs>
        <w:rPr>
          <w:sz w:val="10"/>
        </w:rPr>
      </w:pPr>
    </w:p>
    <w:p w14:paraId="4AC9BB3F" w14:textId="6CE185B5" w:rsidR="004B6AC1" w:rsidRDefault="00E637CD" w:rsidP="00E637CD">
      <w:pPr>
        <w:tabs>
          <w:tab w:val="left" w:pos="5551"/>
        </w:tabs>
        <w:ind w:hanging="630"/>
      </w:pPr>
      <w:r>
        <w:t xml:space="preserve">10. </w:t>
      </w:r>
      <w:r w:rsidR="000672EA">
        <w:t xml:space="preserve">     </w:t>
      </w:r>
      <w:r w:rsidR="004B6AC1">
        <w:t>Mix and Match</w:t>
      </w:r>
    </w:p>
    <w:p w14:paraId="37AE70F3" w14:textId="77777777" w:rsidR="004B6AC1" w:rsidRPr="000672EA" w:rsidRDefault="004B6AC1" w:rsidP="004B6AC1">
      <w:pPr>
        <w:tabs>
          <w:tab w:val="left" w:pos="5551"/>
        </w:tabs>
        <w:rPr>
          <w:sz w:val="10"/>
        </w:rPr>
      </w:pPr>
    </w:p>
    <w:p w14:paraId="57DDE2D1" w14:textId="1355A0EB" w:rsidR="00E538F4" w:rsidRDefault="00E538F4" w:rsidP="004B6AC1">
      <w:pPr>
        <w:tabs>
          <w:tab w:val="left" w:pos="5551"/>
        </w:tabs>
      </w:pPr>
      <w:r>
        <w:t xml:space="preserve">Match statements on the left with definitions listed on the right by placing a,b or c next to the </w:t>
      </w:r>
      <w:r w:rsidR="00EB44B1">
        <w:t xml:space="preserve">matching </w:t>
      </w:r>
      <w:r>
        <w:t>statement choice.</w:t>
      </w:r>
    </w:p>
    <w:p w14:paraId="756B8D91" w14:textId="77777777" w:rsidR="00E538F4" w:rsidRPr="000672EA" w:rsidRDefault="00E538F4" w:rsidP="004B6AC1">
      <w:pPr>
        <w:tabs>
          <w:tab w:val="left" w:pos="5551"/>
        </w:tabs>
        <w:rPr>
          <w:sz w:val="12"/>
        </w:rPr>
      </w:pPr>
    </w:p>
    <w:tbl>
      <w:tblPr>
        <w:tblW w:w="9083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7"/>
        <w:gridCol w:w="397"/>
        <w:gridCol w:w="5679"/>
      </w:tblGrid>
      <w:tr w:rsidR="00E538F4" w14:paraId="4CDEF602" w14:textId="77777777" w:rsidTr="00E637CD">
        <w:trPr>
          <w:trHeight w:val="336"/>
        </w:trPr>
        <w:tc>
          <w:tcPr>
            <w:tcW w:w="3007" w:type="dxa"/>
          </w:tcPr>
          <w:p w14:paraId="17313DDD" w14:textId="20909919" w:rsidR="00E538F4" w:rsidRPr="00E538F4" w:rsidRDefault="00E538F4" w:rsidP="00E538F4">
            <w:pPr>
              <w:tabs>
                <w:tab w:val="left" w:pos="5551"/>
              </w:tabs>
              <w:ind w:left="99"/>
              <w:jc w:val="center"/>
              <w:rPr>
                <w:b/>
              </w:rPr>
            </w:pPr>
            <w:r w:rsidRPr="00E538F4">
              <w:rPr>
                <w:b/>
              </w:rPr>
              <w:t>Statement choices</w:t>
            </w:r>
          </w:p>
        </w:tc>
        <w:tc>
          <w:tcPr>
            <w:tcW w:w="397" w:type="dxa"/>
          </w:tcPr>
          <w:p w14:paraId="571F1835" w14:textId="77777777" w:rsidR="00E538F4" w:rsidRPr="00E538F4" w:rsidRDefault="00E538F4" w:rsidP="00E538F4">
            <w:pPr>
              <w:tabs>
                <w:tab w:val="left" w:pos="5551"/>
              </w:tabs>
              <w:jc w:val="center"/>
              <w:rPr>
                <w:b/>
              </w:rPr>
            </w:pPr>
          </w:p>
        </w:tc>
        <w:tc>
          <w:tcPr>
            <w:tcW w:w="5679" w:type="dxa"/>
          </w:tcPr>
          <w:p w14:paraId="080BCBE1" w14:textId="77777777" w:rsidR="00E538F4" w:rsidRDefault="00E538F4" w:rsidP="00E538F4">
            <w:pPr>
              <w:tabs>
                <w:tab w:val="left" w:pos="5551"/>
              </w:tabs>
              <w:jc w:val="center"/>
              <w:rPr>
                <w:b/>
              </w:rPr>
            </w:pPr>
            <w:r w:rsidRPr="00E538F4">
              <w:rPr>
                <w:b/>
              </w:rPr>
              <w:t>Definitions</w:t>
            </w:r>
          </w:p>
          <w:p w14:paraId="5EF089AF" w14:textId="664E1CE9" w:rsidR="00E538F4" w:rsidRPr="00E538F4" w:rsidRDefault="00E538F4" w:rsidP="00E538F4">
            <w:pPr>
              <w:tabs>
                <w:tab w:val="left" w:pos="5551"/>
              </w:tabs>
              <w:jc w:val="center"/>
              <w:rPr>
                <w:b/>
              </w:rPr>
            </w:pPr>
          </w:p>
        </w:tc>
      </w:tr>
      <w:tr w:rsidR="00E538F4" w14:paraId="3C41444D" w14:textId="373F51C5" w:rsidTr="00E637CD">
        <w:trPr>
          <w:trHeight w:val="336"/>
        </w:trPr>
        <w:tc>
          <w:tcPr>
            <w:tcW w:w="3007" w:type="dxa"/>
          </w:tcPr>
          <w:p w14:paraId="2C7FC1F9" w14:textId="794D342C" w:rsidR="00E538F4" w:rsidRPr="00E538F4" w:rsidRDefault="00E538F4" w:rsidP="00E538F4">
            <w:pPr>
              <w:tabs>
                <w:tab w:val="left" w:pos="5551"/>
              </w:tabs>
              <w:ind w:left="99"/>
              <w:rPr>
                <w:b/>
              </w:rPr>
            </w:pPr>
            <w:r w:rsidRPr="00E538F4">
              <w:rPr>
                <w:b/>
              </w:rPr>
              <w:t>_</w:t>
            </w:r>
            <w:r w:rsidR="00661061">
              <w:rPr>
                <w:b/>
              </w:rPr>
              <w:t>_</w:t>
            </w:r>
            <w:r w:rsidRPr="00E538F4">
              <w:rPr>
                <w:b/>
              </w:rPr>
              <w:t xml:space="preserve">_ </w:t>
            </w:r>
            <w:r w:rsidR="00E637CD">
              <w:rPr>
                <w:b/>
              </w:rPr>
              <w:t xml:space="preserve"> </w:t>
            </w:r>
            <w:r w:rsidRPr="00E538F4">
              <w:rPr>
                <w:b/>
              </w:rPr>
              <w:t>Pass statement</w:t>
            </w:r>
          </w:p>
        </w:tc>
        <w:tc>
          <w:tcPr>
            <w:tcW w:w="397" w:type="dxa"/>
          </w:tcPr>
          <w:p w14:paraId="7DAA1576" w14:textId="095D5428" w:rsidR="00E538F4" w:rsidRPr="00E538F4" w:rsidRDefault="00E538F4" w:rsidP="00E538F4">
            <w:pPr>
              <w:tabs>
                <w:tab w:val="left" w:pos="5551"/>
              </w:tabs>
              <w:jc w:val="center"/>
            </w:pPr>
            <w:r>
              <w:t>a.</w:t>
            </w:r>
          </w:p>
        </w:tc>
        <w:tc>
          <w:tcPr>
            <w:tcW w:w="5679" w:type="dxa"/>
          </w:tcPr>
          <w:p w14:paraId="1330C4C4" w14:textId="492EA098" w:rsidR="00E538F4" w:rsidRDefault="00E538F4" w:rsidP="00E538F4">
            <w:pPr>
              <w:tabs>
                <w:tab w:val="left" w:pos="5551"/>
              </w:tabs>
            </w:pPr>
            <w:r w:rsidRPr="00E538F4">
              <w:t>Terminates the loop statement and transfers execution to the statement immediately following the loop</w:t>
            </w:r>
            <w:r>
              <w:t>.</w:t>
            </w:r>
          </w:p>
        </w:tc>
      </w:tr>
      <w:tr w:rsidR="00E538F4" w14:paraId="396EEEA6" w14:textId="77777777" w:rsidTr="00E637CD">
        <w:trPr>
          <w:trHeight w:val="221"/>
        </w:trPr>
        <w:tc>
          <w:tcPr>
            <w:tcW w:w="3007" w:type="dxa"/>
          </w:tcPr>
          <w:p w14:paraId="4A5337F7" w14:textId="21D78448" w:rsidR="00E538F4" w:rsidRPr="00E538F4" w:rsidRDefault="00E538F4" w:rsidP="00E538F4">
            <w:pPr>
              <w:tabs>
                <w:tab w:val="left" w:pos="5551"/>
              </w:tabs>
              <w:ind w:left="99"/>
              <w:rPr>
                <w:b/>
              </w:rPr>
            </w:pPr>
            <w:r w:rsidRPr="00E538F4">
              <w:rPr>
                <w:b/>
              </w:rPr>
              <w:t>___</w:t>
            </w:r>
            <w:r w:rsidR="00E637CD">
              <w:rPr>
                <w:b/>
              </w:rPr>
              <w:t xml:space="preserve"> </w:t>
            </w:r>
            <w:r w:rsidRPr="00E538F4">
              <w:rPr>
                <w:b/>
              </w:rPr>
              <w:t>Break statement</w:t>
            </w:r>
          </w:p>
        </w:tc>
        <w:tc>
          <w:tcPr>
            <w:tcW w:w="397" w:type="dxa"/>
          </w:tcPr>
          <w:p w14:paraId="6A8830DE" w14:textId="5C723302" w:rsidR="00E538F4" w:rsidRPr="00E538F4" w:rsidRDefault="00E538F4" w:rsidP="00E538F4">
            <w:pPr>
              <w:tabs>
                <w:tab w:val="left" w:pos="5551"/>
              </w:tabs>
              <w:jc w:val="center"/>
            </w:pPr>
            <w:r>
              <w:t>b.</w:t>
            </w:r>
          </w:p>
        </w:tc>
        <w:tc>
          <w:tcPr>
            <w:tcW w:w="5679" w:type="dxa"/>
          </w:tcPr>
          <w:p w14:paraId="7596E8D3" w14:textId="01065219" w:rsidR="00E538F4" w:rsidRDefault="00E538F4" w:rsidP="00E538F4">
            <w:pPr>
              <w:tabs>
                <w:tab w:val="left" w:pos="5551"/>
              </w:tabs>
            </w:pPr>
            <w:r w:rsidRPr="00E538F4">
              <w:t>Causes the loop to skip the remainder of its body and immediately retest its condition prior to reiterating.</w:t>
            </w:r>
          </w:p>
        </w:tc>
      </w:tr>
      <w:tr w:rsidR="00E538F4" w14:paraId="04D18D2A" w14:textId="77777777" w:rsidTr="00E637CD">
        <w:trPr>
          <w:trHeight w:val="221"/>
        </w:trPr>
        <w:tc>
          <w:tcPr>
            <w:tcW w:w="3007" w:type="dxa"/>
          </w:tcPr>
          <w:p w14:paraId="507B6144" w14:textId="63FA8137" w:rsidR="00E538F4" w:rsidRPr="00E538F4" w:rsidRDefault="00E538F4" w:rsidP="00E538F4">
            <w:pPr>
              <w:tabs>
                <w:tab w:val="left" w:pos="5551"/>
              </w:tabs>
              <w:ind w:left="99"/>
              <w:rPr>
                <w:b/>
              </w:rPr>
            </w:pPr>
            <w:r w:rsidRPr="00E538F4">
              <w:rPr>
                <w:b/>
              </w:rPr>
              <w:t>__</w:t>
            </w:r>
            <w:r w:rsidR="00E637CD">
              <w:rPr>
                <w:b/>
              </w:rPr>
              <w:t xml:space="preserve">_ </w:t>
            </w:r>
            <w:r w:rsidRPr="00E538F4">
              <w:rPr>
                <w:b/>
              </w:rPr>
              <w:t>Continue statement</w:t>
            </w:r>
          </w:p>
        </w:tc>
        <w:tc>
          <w:tcPr>
            <w:tcW w:w="397" w:type="dxa"/>
          </w:tcPr>
          <w:p w14:paraId="564A30AC" w14:textId="241BC193" w:rsidR="00E538F4" w:rsidRPr="00E538F4" w:rsidRDefault="00E538F4" w:rsidP="00E538F4">
            <w:pPr>
              <w:tabs>
                <w:tab w:val="left" w:pos="5551"/>
              </w:tabs>
              <w:jc w:val="center"/>
            </w:pPr>
            <w:r>
              <w:t>c.</w:t>
            </w:r>
          </w:p>
        </w:tc>
        <w:tc>
          <w:tcPr>
            <w:tcW w:w="5679" w:type="dxa"/>
          </w:tcPr>
          <w:p w14:paraId="284F49DE" w14:textId="05C79FCD" w:rsidR="00E538F4" w:rsidRDefault="00E538F4" w:rsidP="00E538F4">
            <w:pPr>
              <w:tabs>
                <w:tab w:val="left" w:pos="5551"/>
              </w:tabs>
            </w:pPr>
            <w:r w:rsidRPr="00E538F4">
              <w:t>The pass statement in Python is used when a statement is required syntactically but you do not want any command or code to execute.</w:t>
            </w:r>
          </w:p>
        </w:tc>
      </w:tr>
    </w:tbl>
    <w:p w14:paraId="5D9F7FCB" w14:textId="77777777" w:rsidR="00E538F4" w:rsidRPr="000672EA" w:rsidRDefault="00E538F4">
      <w:pPr>
        <w:rPr>
          <w:sz w:val="14"/>
        </w:rPr>
      </w:pPr>
    </w:p>
    <w:p w14:paraId="1498F6B4" w14:textId="64AC37C2" w:rsidR="00E637CD" w:rsidRPr="00661061" w:rsidRDefault="00E637CD" w:rsidP="00661061">
      <w:pPr>
        <w:ind w:hanging="630"/>
      </w:pPr>
      <w:r>
        <w:t xml:space="preserve">11. </w:t>
      </w:r>
      <w:r w:rsidR="000672EA">
        <w:t xml:space="preserve">     </w:t>
      </w:r>
      <w:r w:rsidR="006F6E81">
        <w:t xml:space="preserve">Name </w:t>
      </w:r>
      <w:r>
        <w:t>4</w:t>
      </w:r>
      <w:r w:rsidR="006F6E81">
        <w:t xml:space="preserve"> built-in Python </w:t>
      </w:r>
      <w:r>
        <w:t xml:space="preserve">conversion type </w:t>
      </w:r>
      <w:r w:rsidR="006F6E81">
        <w:t>functions</w:t>
      </w:r>
      <w:r w:rsidR="00661061">
        <w:t>.</w:t>
      </w:r>
    </w:p>
    <w:p w14:paraId="36AA7382" w14:textId="77777777" w:rsidR="00E637CD" w:rsidRDefault="00E637CD" w:rsidP="00E637CD">
      <w:pPr>
        <w:ind w:hanging="630"/>
      </w:pPr>
    </w:p>
    <w:p w14:paraId="3820FD8F" w14:textId="77777777" w:rsidR="00661061" w:rsidRDefault="00661061" w:rsidP="00E637CD">
      <w:pPr>
        <w:ind w:hanging="630"/>
      </w:pPr>
    </w:p>
    <w:p w14:paraId="0239CAD4" w14:textId="77777777" w:rsidR="00661061" w:rsidRDefault="00661061" w:rsidP="00E637CD">
      <w:pPr>
        <w:ind w:hanging="630"/>
      </w:pPr>
    </w:p>
    <w:p w14:paraId="794034AC" w14:textId="3DE3F208" w:rsidR="00E637CD" w:rsidRDefault="00E637CD" w:rsidP="00E637CD">
      <w:pPr>
        <w:ind w:hanging="630"/>
      </w:pPr>
      <w:r>
        <w:t xml:space="preserve">12.  </w:t>
      </w:r>
      <w:r w:rsidR="000672EA">
        <w:t xml:space="preserve">     </w:t>
      </w:r>
      <w:r>
        <w:t>Name at least 5 built-in functions</w:t>
      </w:r>
      <w:r w:rsidR="00661061">
        <w:t>.</w:t>
      </w:r>
    </w:p>
    <w:p w14:paraId="02BF36D4" w14:textId="02EC23AB" w:rsidR="00E637CD" w:rsidRDefault="00E637CD" w:rsidP="00661061">
      <w:pPr>
        <w:ind w:hanging="630"/>
      </w:pPr>
      <w:r>
        <w:t xml:space="preserve">   </w:t>
      </w:r>
    </w:p>
    <w:p w14:paraId="54920E42" w14:textId="77777777" w:rsidR="00661061" w:rsidRPr="000672EA" w:rsidRDefault="00661061" w:rsidP="00661061">
      <w:pPr>
        <w:ind w:hanging="630"/>
        <w:rPr>
          <w:b/>
        </w:rPr>
      </w:pPr>
    </w:p>
    <w:p w14:paraId="58689B25" w14:textId="77777777" w:rsidR="00E637CD" w:rsidRDefault="00E637CD" w:rsidP="00E637CD">
      <w:pPr>
        <w:ind w:hanging="630"/>
      </w:pPr>
    </w:p>
    <w:p w14:paraId="1245A924" w14:textId="6CC8ED9A" w:rsidR="006F6E81" w:rsidRDefault="00E637CD" w:rsidP="00E637CD">
      <w:pPr>
        <w:ind w:hanging="630"/>
      </w:pPr>
      <w:r>
        <w:t xml:space="preserve">13.  </w:t>
      </w:r>
      <w:r w:rsidR="000672EA">
        <w:t xml:space="preserve">     </w:t>
      </w:r>
      <w:r w:rsidR="006F6E81">
        <w:t>Name at least 6 Python keywords</w:t>
      </w:r>
      <w:r w:rsidR="00661061">
        <w:t>.</w:t>
      </w:r>
    </w:p>
    <w:p w14:paraId="4BC974ED" w14:textId="77777777" w:rsidR="006F6E81" w:rsidRDefault="006F6E81"/>
    <w:p w14:paraId="139B63BA" w14:textId="63BBD52D" w:rsidR="000672EA" w:rsidRDefault="000672EA">
      <w:pPr>
        <w:rPr>
          <w:b/>
        </w:rPr>
      </w:pPr>
      <w:r>
        <w:rPr>
          <w:b/>
        </w:rPr>
        <w:t xml:space="preserve"> </w:t>
      </w:r>
    </w:p>
    <w:p w14:paraId="4AF92F22" w14:textId="77777777" w:rsidR="00661061" w:rsidRPr="000672EA" w:rsidRDefault="00661061">
      <w:pPr>
        <w:rPr>
          <w:b/>
        </w:rPr>
      </w:pPr>
    </w:p>
    <w:p w14:paraId="6BE0BA74" w14:textId="4268D67C" w:rsidR="000672EA" w:rsidRDefault="000672EA" w:rsidP="000672EA">
      <w:pPr>
        <w:ind w:hanging="630"/>
      </w:pPr>
      <w:r>
        <w:t xml:space="preserve">14.       What is </w:t>
      </w:r>
      <w:r w:rsidR="00661061">
        <w:t>the purpose of a sentinal value.</w:t>
      </w:r>
    </w:p>
    <w:p w14:paraId="5A7C4567" w14:textId="77777777" w:rsidR="000672EA" w:rsidRPr="000672EA" w:rsidRDefault="000672EA" w:rsidP="000672EA">
      <w:pPr>
        <w:ind w:hanging="630"/>
      </w:pPr>
    </w:p>
    <w:p w14:paraId="02985731" w14:textId="77777777" w:rsidR="000672EA" w:rsidRPr="003A5A3D" w:rsidRDefault="000672EA"/>
    <w:sectPr w:rsidR="000672EA" w:rsidRPr="003A5A3D" w:rsidSect="004043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B176A" w14:textId="77777777" w:rsidR="00A24077" w:rsidRDefault="00A24077" w:rsidP="0021094D">
      <w:r>
        <w:separator/>
      </w:r>
    </w:p>
  </w:endnote>
  <w:endnote w:type="continuationSeparator" w:id="0">
    <w:p w14:paraId="0C2B49E1" w14:textId="77777777" w:rsidR="00A24077" w:rsidRDefault="00A24077" w:rsidP="0021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C0703" w14:textId="77777777" w:rsidR="001C3969" w:rsidRDefault="001C3969" w:rsidP="00F122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45BF94" w14:textId="77777777" w:rsidR="001C3969" w:rsidRDefault="001C3969" w:rsidP="002109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35E47" w14:textId="6676A16E" w:rsidR="001C3969" w:rsidRDefault="001C3969" w:rsidP="00F122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74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84915A" w14:textId="77777777" w:rsidR="001C3969" w:rsidRDefault="001C3969" w:rsidP="002109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B77F6" w14:textId="77777777" w:rsidR="00A24077" w:rsidRDefault="00A24077" w:rsidP="0021094D">
      <w:r>
        <w:separator/>
      </w:r>
    </w:p>
  </w:footnote>
  <w:footnote w:type="continuationSeparator" w:id="0">
    <w:p w14:paraId="53DE88B7" w14:textId="77777777" w:rsidR="00A24077" w:rsidRDefault="00A24077" w:rsidP="0021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2571"/>
    <w:multiLevelType w:val="hybridMultilevel"/>
    <w:tmpl w:val="20CCA95C"/>
    <w:lvl w:ilvl="0" w:tplc="D9308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0AD7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A03C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B07B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9015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C86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76F3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0C76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8C94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61"/>
    <w:rsid w:val="000139F1"/>
    <w:rsid w:val="00026A7A"/>
    <w:rsid w:val="000672EA"/>
    <w:rsid w:val="00076490"/>
    <w:rsid w:val="000B0559"/>
    <w:rsid w:val="0012427F"/>
    <w:rsid w:val="001251DB"/>
    <w:rsid w:val="001300A0"/>
    <w:rsid w:val="0014212D"/>
    <w:rsid w:val="0015356F"/>
    <w:rsid w:val="001B5933"/>
    <w:rsid w:val="001C3969"/>
    <w:rsid w:val="0021094D"/>
    <w:rsid w:val="00212017"/>
    <w:rsid w:val="00261039"/>
    <w:rsid w:val="002A4C58"/>
    <w:rsid w:val="002E77DA"/>
    <w:rsid w:val="00356D9C"/>
    <w:rsid w:val="003A5A3D"/>
    <w:rsid w:val="004043C1"/>
    <w:rsid w:val="004B6AC1"/>
    <w:rsid w:val="00556FB8"/>
    <w:rsid w:val="0059456D"/>
    <w:rsid w:val="005E6B4C"/>
    <w:rsid w:val="00661061"/>
    <w:rsid w:val="006A6635"/>
    <w:rsid w:val="006C09AE"/>
    <w:rsid w:val="006F6E81"/>
    <w:rsid w:val="007C7F61"/>
    <w:rsid w:val="00817EDD"/>
    <w:rsid w:val="008E74E0"/>
    <w:rsid w:val="009302C2"/>
    <w:rsid w:val="00941883"/>
    <w:rsid w:val="009856D7"/>
    <w:rsid w:val="00987F92"/>
    <w:rsid w:val="009B4F78"/>
    <w:rsid w:val="00A24077"/>
    <w:rsid w:val="00A456B7"/>
    <w:rsid w:val="00B01374"/>
    <w:rsid w:val="00BD10D6"/>
    <w:rsid w:val="00CA3596"/>
    <w:rsid w:val="00CB0FF2"/>
    <w:rsid w:val="00CB7FD1"/>
    <w:rsid w:val="00CC1F73"/>
    <w:rsid w:val="00CD1C6E"/>
    <w:rsid w:val="00E538F4"/>
    <w:rsid w:val="00E637CD"/>
    <w:rsid w:val="00E84FCA"/>
    <w:rsid w:val="00EB44B1"/>
    <w:rsid w:val="00F1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6CD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09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94D"/>
  </w:style>
  <w:style w:type="character" w:styleId="PageNumber">
    <w:name w:val="page number"/>
    <w:basedOn w:val="DefaultParagraphFont"/>
    <w:uiPriority w:val="99"/>
    <w:semiHidden/>
    <w:unhideWhenUsed/>
    <w:rsid w:val="0021094D"/>
  </w:style>
  <w:style w:type="paragraph" w:styleId="Header">
    <w:name w:val="header"/>
    <w:basedOn w:val="Normal"/>
    <w:link w:val="HeaderChar"/>
    <w:uiPriority w:val="99"/>
    <w:unhideWhenUsed/>
    <w:rsid w:val="001C39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969"/>
  </w:style>
  <w:style w:type="paragraph" w:styleId="BalloonText">
    <w:name w:val="Balloon Text"/>
    <w:basedOn w:val="Normal"/>
    <w:link w:val="BalloonTextChar"/>
    <w:uiPriority w:val="99"/>
    <w:semiHidden/>
    <w:unhideWhenUsed/>
    <w:rsid w:val="008E74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3A57F39E</Template>
  <TotalTime>1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miniTower</dc:creator>
  <cp:keywords/>
  <dc:description/>
  <cp:lastModifiedBy>James Papademas</cp:lastModifiedBy>
  <cp:revision>2</cp:revision>
  <cp:lastPrinted>2017-06-13T21:25:00Z</cp:lastPrinted>
  <dcterms:created xsi:type="dcterms:W3CDTF">2017-06-13T21:26:00Z</dcterms:created>
  <dcterms:modified xsi:type="dcterms:W3CDTF">2017-06-13T21:26:00Z</dcterms:modified>
</cp:coreProperties>
</file>